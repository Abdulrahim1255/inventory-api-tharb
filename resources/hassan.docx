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6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216120" w:rsidRPr="00CF1A49" w14:paraId="685FC96B" w14:textId="77777777" w:rsidTr="00216120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3AFFC0" w14:textId="516AEE5B" w:rsidR="00216120" w:rsidRPr="00CF1A49" w:rsidRDefault="002826FE" w:rsidP="00216120">
            <w:pPr>
              <w:pStyle w:val="Title"/>
            </w:pPr>
            <w:r>
              <w:t>Sharjeel</w:t>
            </w:r>
            <w:r w:rsidR="00216120" w:rsidRPr="00CF1A49">
              <w:t xml:space="preserve"> </w:t>
            </w:r>
            <w:r w:rsidR="00575415">
              <w:rPr>
                <w:rStyle w:val="IntenseEmphasis"/>
              </w:rPr>
              <w:t>shaikh</w:t>
            </w:r>
          </w:p>
          <w:p w14:paraId="7D722A89" w14:textId="77777777" w:rsidR="00216120" w:rsidRDefault="00216120" w:rsidP="00216120">
            <w:pPr>
              <w:pStyle w:val="ContactInfo"/>
              <w:contextualSpacing w:val="0"/>
            </w:pPr>
            <w:r>
              <w:t>Aurangabad Maharashtra</w:t>
            </w:r>
          </w:p>
          <w:p w14:paraId="1FD6B60B" w14:textId="7F6C5BB0" w:rsidR="00216120" w:rsidRDefault="002826FE" w:rsidP="00216120">
            <w:pPr>
              <w:pStyle w:val="ContactInfo"/>
              <w:contextualSpacing w:val="0"/>
            </w:pPr>
            <w:r>
              <w:t>Pursuing B Tech</w:t>
            </w:r>
          </w:p>
          <w:p w14:paraId="0B12899C" w14:textId="4A7365A0" w:rsidR="00216120" w:rsidRDefault="00216120" w:rsidP="00216120">
            <w:pPr>
              <w:pStyle w:val="ContactInfo"/>
              <w:contextualSpacing w:val="0"/>
            </w:pPr>
            <w:r>
              <w:t>Dept. of Computer Science</w:t>
            </w:r>
            <w:r w:rsidR="0059154E">
              <w:t xml:space="preserve"> and Engineering</w:t>
            </w:r>
          </w:p>
          <w:p w14:paraId="6135CF55" w14:textId="2FB30E8A" w:rsidR="00216120" w:rsidRPr="00CF1A49" w:rsidRDefault="0059154E" w:rsidP="00216120">
            <w:pPr>
              <w:pStyle w:val="ContactInfo"/>
              <w:contextualSpacing w:val="0"/>
            </w:pPr>
            <w:r>
              <w:t>Deogiri Institute of Engineering and Management Studies Aurangabad</w:t>
            </w:r>
          </w:p>
        </w:tc>
      </w:tr>
      <w:tr w:rsidR="00216120" w:rsidRPr="00CF1A49" w14:paraId="60251EC7" w14:textId="77777777" w:rsidTr="00216120">
        <w:tc>
          <w:tcPr>
            <w:tcW w:w="9360" w:type="dxa"/>
            <w:tcMar>
              <w:top w:w="432" w:type="dxa"/>
            </w:tcMar>
          </w:tcPr>
          <w:p w14:paraId="2E59B459" w14:textId="58C0A0B8" w:rsidR="00216120" w:rsidRDefault="0071780F" w:rsidP="00216120">
            <w:p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Consistent Learner, who loves to learn new tech trends and new skills every now and then, Love to code event on Sundays.</w:t>
            </w:r>
            <w:r w:rsidR="0016691A">
              <w:rPr>
                <w:rFonts w:ascii="Times New Roman" w:hAnsi="Times New Roman" w:cs="Times New Roman"/>
              </w:rPr>
              <w:t xml:space="preserve"> </w:t>
            </w:r>
          </w:p>
          <w:p w14:paraId="799F4654" w14:textId="64BC2F08" w:rsidR="00216120" w:rsidRPr="00CF1A49" w:rsidRDefault="00216120" w:rsidP="00216120">
            <w:pPr>
              <w:pStyle w:val="Heading1"/>
              <w:outlineLvl w:val="0"/>
            </w:pPr>
            <w:r>
              <w:t>Professional Summary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216120" w:rsidRPr="00CF1A49" w14:paraId="27C232DB" w14:textId="77777777" w:rsidTr="00216120">
              <w:tc>
                <w:tcPr>
                  <w:tcW w:w="9290" w:type="dxa"/>
                </w:tcPr>
                <w:p w14:paraId="654A555F" w14:textId="0F7868D5" w:rsidR="000139DA" w:rsidRDefault="00B6695A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5 Years of experience in programming / coding</w:t>
                  </w:r>
                  <w:r w:rsidR="000139DA" w:rsidRPr="000139DA">
                    <w:t>.</w:t>
                  </w:r>
                </w:p>
                <w:p w14:paraId="637651A8" w14:textId="749ED7B9" w:rsidR="00216120" w:rsidRDefault="00B6695A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3 Years of experience in developing web apps</w:t>
                  </w:r>
                  <w:r w:rsidR="000139DA" w:rsidRPr="000139DA">
                    <w:t>.</w:t>
                  </w:r>
                </w:p>
                <w:p w14:paraId="4EE37B37" w14:textId="4613A296" w:rsidR="00062A3D" w:rsidRDefault="00B6695A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2 Years of experience in developing MERN applications</w:t>
                  </w:r>
                  <w:r>
                    <w:t>.</w:t>
                  </w:r>
                </w:p>
                <w:p w14:paraId="2FF85F26" w14:textId="457D56A5" w:rsidR="00943F9B" w:rsidRDefault="00943F9B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Almost two years</w:t>
                  </w:r>
                  <w:r>
                    <w:t xml:space="preserve"> of experience</w:t>
                  </w:r>
                  <w:r>
                    <w:t xml:space="preserve"> in AI, Machine Learning and Deep Learning</w:t>
                  </w:r>
                </w:p>
                <w:p w14:paraId="097C658C" w14:textId="10D99FF3" w:rsidR="00A43D7C" w:rsidRDefault="00A43D7C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Almost a year of experience coding in React Native and building cross platform mobile apps (Android + IOS)</w:t>
                  </w:r>
                  <w:r>
                    <w:t>.</w:t>
                  </w:r>
                </w:p>
                <w:p w14:paraId="4D9B71C2" w14:textId="184A5CC1" w:rsidR="00A43D7C" w:rsidRDefault="00A43D7C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Good hands-on MongoDB and creating complex databases</w:t>
                  </w:r>
                  <w:r>
                    <w:t>.</w:t>
                  </w:r>
                </w:p>
                <w:p w14:paraId="44E23DBE" w14:textId="79941430" w:rsidR="00A43D7C" w:rsidRDefault="00D37623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A good knowledge about design tools and UI/UX i.e., adobe XD, Illustrator and much more</w:t>
                  </w:r>
                  <w:r>
                    <w:t>.</w:t>
                  </w:r>
                </w:p>
                <w:p w14:paraId="23C631F7" w14:textId="7D3903AE" w:rsidR="00D37623" w:rsidRDefault="00D37623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Experience in building RESTFUL APIs from scratch.</w:t>
                  </w:r>
                </w:p>
                <w:p w14:paraId="0EF1651B" w14:textId="03C074A8" w:rsidR="00D37623" w:rsidRDefault="00D37623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Well hands on source control that is Git, GitHub.</w:t>
                  </w:r>
                </w:p>
                <w:p w14:paraId="3E9F70A8" w14:textId="318A3D03" w:rsidR="00E73E86" w:rsidRDefault="00E73E86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Expert in handling JSON and working with Get, Patch, Put, Delete, Post Requests</w:t>
                  </w:r>
                </w:p>
                <w:p w14:paraId="5089F42F" w14:textId="1A5351F8" w:rsidR="00F25E46" w:rsidRDefault="00F25E46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>
                    <w:t>Good</w:t>
                  </w:r>
                  <w:r w:rsidR="00624AA6">
                    <w:t xml:space="preserve"> at Teamwork</w:t>
                  </w:r>
                </w:p>
                <w:p w14:paraId="55406152" w14:textId="79E6896E" w:rsidR="000650FE" w:rsidRDefault="000650FE" w:rsidP="00104364">
                  <w:pPr>
                    <w:pStyle w:val="ListParagraph"/>
                    <w:framePr w:hSpace="180" w:wrap="around" w:vAnchor="page" w:hAnchor="margin" w:y="667"/>
                    <w:numPr>
                      <w:ilvl w:val="0"/>
                      <w:numId w:val="16"/>
                    </w:numPr>
                  </w:pPr>
                  <w:r w:rsidRPr="000650FE">
                    <w:t>Good Communication Skills</w:t>
                  </w:r>
                </w:p>
                <w:p w14:paraId="6AABF6E4" w14:textId="2222129E" w:rsidR="006704E4" w:rsidRDefault="006704E4" w:rsidP="00104364">
                  <w:pPr>
                    <w:pStyle w:val="ListParagraph"/>
                    <w:framePr w:hSpace="180" w:wrap="around" w:vAnchor="page" w:hAnchor="margin" w:y="667"/>
                  </w:pPr>
                </w:p>
                <w:p w14:paraId="65BBC633" w14:textId="77777777" w:rsidR="00624AA6" w:rsidRDefault="00624AA6" w:rsidP="00104364">
                  <w:pPr>
                    <w:pStyle w:val="ListParagraph"/>
                    <w:framePr w:hSpace="180" w:wrap="around" w:vAnchor="page" w:hAnchor="margin" w:y="667"/>
                  </w:pPr>
                </w:p>
                <w:p w14:paraId="12FDA57C" w14:textId="7249F5A6" w:rsidR="00216120" w:rsidRPr="00216120" w:rsidRDefault="00216120" w:rsidP="00104364">
                  <w:pPr>
                    <w:framePr w:hSpace="180" w:wrap="around" w:vAnchor="page" w:hAnchor="margin" w:y="667"/>
                  </w:pPr>
                </w:p>
              </w:tc>
            </w:tr>
          </w:tbl>
          <w:p w14:paraId="3DBEEA09" w14:textId="42688962" w:rsidR="00216120" w:rsidRPr="00216120" w:rsidRDefault="00216120" w:rsidP="00216120">
            <w:pPr>
              <w:contextualSpacing w:val="0"/>
            </w:pPr>
          </w:p>
        </w:tc>
      </w:tr>
    </w:tbl>
    <w:p w14:paraId="738E213A" w14:textId="49D1E0D2" w:rsidR="004E01EB" w:rsidRPr="00CF1A49" w:rsidRDefault="00216120" w:rsidP="004E01EB">
      <w:pPr>
        <w:pStyle w:val="Heading1"/>
      </w:pPr>
      <w:r>
        <w:t xml:space="preserve"> Technical 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C5222F1" w14:textId="77777777" w:rsidTr="00216120">
        <w:tc>
          <w:tcPr>
            <w:tcW w:w="9290" w:type="dxa"/>
          </w:tcPr>
          <w:p w14:paraId="7800EECF" w14:textId="77777777" w:rsidR="00D20A0D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 xml:space="preserve">WEB TECHNOLOGIES: MERN (MONGODB, EXPRESS, REACT, NODE) </w:t>
            </w:r>
          </w:p>
          <w:p w14:paraId="7C34FC94" w14:textId="77777777" w:rsidR="00D20A0D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 xml:space="preserve">MOBILE TECHNOLOGIES: REACT NATIVE </w:t>
            </w:r>
          </w:p>
          <w:p w14:paraId="5A1F7C02" w14:textId="77777777" w:rsidR="007B24B4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 xml:space="preserve">DATA EXCHANGE TECHNOLOGIES: JSON </w:t>
            </w:r>
          </w:p>
          <w:p w14:paraId="691F2758" w14:textId="77777777" w:rsidR="007B24B4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 xml:space="preserve">NATIVE LANGUAGE: C, C++ DATABASE: SQL, MONGODB, GRAPH QL </w:t>
            </w:r>
          </w:p>
          <w:p w14:paraId="763FD7F3" w14:textId="77777777" w:rsidR="007B24B4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 xml:space="preserve">OPERATING SYSTEM: WINDOWS AND LINUX </w:t>
            </w:r>
          </w:p>
          <w:p w14:paraId="29C9586D" w14:textId="6B354909" w:rsidR="001E3120" w:rsidRPr="00CF1A49" w:rsidRDefault="00D20A0D" w:rsidP="00216120">
            <w:pPr>
              <w:pStyle w:val="Heading3"/>
              <w:spacing w:line="480" w:lineRule="auto"/>
              <w:contextualSpacing w:val="0"/>
              <w:outlineLvl w:val="2"/>
            </w:pPr>
            <w:r>
              <w:t>IDE TOOLS: VSCODE, ATOM, SUBLIME TEXT, ANDROID STUDIO</w:t>
            </w:r>
          </w:p>
        </w:tc>
      </w:tr>
      <w:tr w:rsidR="00216120" w:rsidRPr="00CF1A49" w14:paraId="040EB7BE" w14:textId="77777777" w:rsidTr="00216120">
        <w:trPr>
          <w:trHeight w:val="21"/>
        </w:trPr>
        <w:tc>
          <w:tcPr>
            <w:tcW w:w="9290" w:type="dxa"/>
            <w:tcMar>
              <w:top w:w="216" w:type="dxa"/>
            </w:tcMar>
          </w:tcPr>
          <w:p w14:paraId="2D71DBEC" w14:textId="77777777" w:rsidR="00216120" w:rsidRDefault="00216120" w:rsidP="00F61DF9">
            <w:pPr>
              <w:pStyle w:val="Heading3"/>
              <w:outlineLvl w:val="2"/>
            </w:pPr>
          </w:p>
        </w:tc>
      </w:tr>
    </w:tbl>
    <w:p w14:paraId="0089094F" w14:textId="2C4887A0" w:rsidR="00DA59AA" w:rsidRPr="00CF1A49" w:rsidRDefault="00937B55" w:rsidP="0097790C">
      <w:pPr>
        <w:pStyle w:val="Heading1"/>
      </w:pPr>
      <w:r>
        <w:lastRenderedPageBreak/>
        <w:t>Projects &amp; 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044066D" w14:textId="77777777" w:rsidTr="00D66A52">
        <w:tc>
          <w:tcPr>
            <w:tcW w:w="9355" w:type="dxa"/>
          </w:tcPr>
          <w:p w14:paraId="2436D911" w14:textId="17AB624E" w:rsidR="001D0BF1" w:rsidRPr="00CF1A49" w:rsidRDefault="00937B55" w:rsidP="001D0BF1">
            <w:pPr>
              <w:pStyle w:val="Heading3"/>
              <w:contextualSpacing w:val="0"/>
              <w:outlineLvl w:val="2"/>
            </w:pPr>
            <w:r>
              <w:t>1.</w:t>
            </w:r>
          </w:p>
          <w:p w14:paraId="785B9C57" w14:textId="42EABE04" w:rsidR="00937B55" w:rsidRDefault="00870C18" w:rsidP="001D0BF1">
            <w:pPr>
              <w:pStyle w:val="Heading2"/>
              <w:contextualSpacing w:val="0"/>
              <w:outlineLvl w:val="1"/>
            </w:pPr>
            <w:r>
              <w:t>Techgeeks website using reactjs</w:t>
            </w:r>
          </w:p>
          <w:p w14:paraId="651354C8" w14:textId="309A27A4" w:rsidR="00937B55" w:rsidRDefault="00937B55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2F2E29">
              <w:rPr>
                <w:rStyle w:val="SubtleReference"/>
              </w:rPr>
              <w:t>own</w:t>
            </w:r>
          </w:p>
          <w:p w14:paraId="5534B747" w14:textId="72F97AB3" w:rsidR="00937B55" w:rsidRDefault="00937B55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7EB10E3B" w14:textId="5242A673" w:rsidR="00937B55" w:rsidRDefault="00937B55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2F2E29">
              <w:rPr>
                <w:rStyle w:val="SubtleReference"/>
              </w:rPr>
              <w:t>Reactjs, html, css</w:t>
            </w:r>
          </w:p>
          <w:p w14:paraId="36993A70" w14:textId="61A770BF" w:rsidR="006555DC" w:rsidRDefault="006555DC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Link:</w:t>
            </w:r>
            <w:r w:rsidRPr="00F14EC3">
              <w:rPr>
                <w:rStyle w:val="SubtleReference"/>
                <w:bCs/>
                <w:color w:val="A6A6A6" w:themeColor="background1" w:themeShade="A6"/>
                <w:sz w:val="20"/>
                <w:szCs w:val="20"/>
              </w:rPr>
              <w:t xml:space="preserve"> </w:t>
            </w:r>
            <w:hyperlink r:id="rId8" w:tgtFrame="_blank" w:history="1">
              <w:r w:rsidR="00F14EC3" w:rsidRPr="00F14EC3">
                <w:rPr>
                  <w:rStyle w:val="Hyperlink"/>
                  <w:rFonts w:ascii="Roboto" w:hAnsi="Roboto"/>
                  <w:bCs/>
                  <w:color w:val="E8EAED"/>
                  <w:spacing w:val="2"/>
                  <w:sz w:val="20"/>
                  <w:szCs w:val="20"/>
                  <w:shd w:val="clear" w:color="auto" w:fill="202124"/>
                </w:rPr>
                <w:t>http</w:t>
              </w:r>
              <w:r w:rsidR="00F14EC3" w:rsidRPr="00F14EC3">
                <w:rPr>
                  <w:rStyle w:val="Hyperlink"/>
                  <w:rFonts w:ascii="Roboto" w:hAnsi="Roboto"/>
                  <w:bCs/>
                  <w:color w:val="E8EAED"/>
                  <w:spacing w:val="2"/>
                  <w:sz w:val="20"/>
                  <w:szCs w:val="20"/>
                  <w:shd w:val="clear" w:color="auto" w:fill="202124"/>
                </w:rPr>
                <w:t>s</w:t>
              </w:r>
              <w:r w:rsidR="00F14EC3" w:rsidRPr="00F14EC3">
                <w:rPr>
                  <w:rStyle w:val="Hyperlink"/>
                  <w:rFonts w:ascii="Roboto" w:hAnsi="Roboto"/>
                  <w:bCs/>
                  <w:color w:val="E8EAED"/>
                  <w:spacing w:val="2"/>
                  <w:sz w:val="20"/>
                  <w:szCs w:val="20"/>
                  <w:shd w:val="clear" w:color="auto" w:fill="202124"/>
                </w:rPr>
                <w:t>://techgeeks.vercel.app/</w:t>
              </w:r>
            </w:hyperlink>
          </w:p>
          <w:p w14:paraId="1EF8230D" w14:textId="77777777" w:rsidR="00302843" w:rsidRDefault="002F2E29" w:rsidP="00513B4A">
            <w:r>
              <w:t xml:space="preserve">Created </w:t>
            </w:r>
            <w:r w:rsidR="00906044">
              <w:t>TechGeeks site using react, where there’s brief information about our organization</w:t>
            </w:r>
          </w:p>
          <w:p w14:paraId="3F7B13BF" w14:textId="77777777" w:rsidR="000B1BAA" w:rsidRDefault="000B1BAA" w:rsidP="00513B4A"/>
          <w:p w14:paraId="6FB15C2D" w14:textId="195F19E4" w:rsidR="000B1BAA" w:rsidRPr="00CF1A49" w:rsidRDefault="000B1BAA" w:rsidP="000B1BAA">
            <w:pPr>
              <w:pStyle w:val="Heading3"/>
              <w:contextualSpacing w:val="0"/>
              <w:outlineLvl w:val="2"/>
            </w:pPr>
            <w:r>
              <w:t>2</w:t>
            </w:r>
            <w:r>
              <w:t>.</w:t>
            </w:r>
          </w:p>
          <w:p w14:paraId="022A29BB" w14:textId="49B5A0BF" w:rsidR="000B1BAA" w:rsidRDefault="000B1BAA" w:rsidP="000B1BAA">
            <w:pPr>
              <w:pStyle w:val="Heading2"/>
              <w:contextualSpacing w:val="0"/>
              <w:outlineLvl w:val="1"/>
            </w:pPr>
            <w:r>
              <w:t xml:space="preserve">Events </w:t>
            </w:r>
            <w:r w:rsidR="006555DC">
              <w:t>web app</w:t>
            </w:r>
          </w:p>
          <w:p w14:paraId="268F9652" w14:textId="537A3B74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3C47C2">
              <w:rPr>
                <w:rStyle w:val="SubtleReference"/>
              </w:rPr>
              <w:t>Inforte</w:t>
            </w:r>
          </w:p>
          <w:p w14:paraId="6D8681C9" w14:textId="3D5EF8B2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3C47C2">
              <w:rPr>
                <w:rStyle w:val="SubtleReference"/>
              </w:rPr>
              <w:t>dubai</w:t>
            </w:r>
          </w:p>
          <w:p w14:paraId="5C2DDD20" w14:textId="7629F0D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</w:t>
            </w:r>
            <w:r w:rsidR="003943BD">
              <w:rPr>
                <w:rStyle w:val="SubtleReference"/>
              </w:rPr>
              <w:t xml:space="preserve"> mongodb, express, node,</w:t>
            </w:r>
            <w:r>
              <w:rPr>
                <w:rStyle w:val="SubtleReference"/>
              </w:rPr>
              <w:t xml:space="preserve"> html, css</w:t>
            </w:r>
          </w:p>
          <w:p w14:paraId="282D578B" w14:textId="273EE895" w:rsidR="00533B6D" w:rsidRDefault="00533B6D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Link:</w:t>
            </w:r>
            <w:r w:rsidRPr="00F14EC3">
              <w:rPr>
                <w:rStyle w:val="SubtleReference"/>
                <w:bCs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C01DD6" w:rsidRPr="00C01DD6">
              <w:rPr>
                <w:rStyle w:val="SubtleReference"/>
                <w:bCs/>
                <w:color w:val="A6A6A6" w:themeColor="background1" w:themeShade="A6"/>
                <w:sz w:val="20"/>
                <w:szCs w:val="20"/>
              </w:rPr>
              <w:t>https://events-fawn.vercel.app/</w:t>
            </w:r>
          </w:p>
          <w:p w14:paraId="3BAD3BDA" w14:textId="1A366A61" w:rsidR="000B1BAA" w:rsidRDefault="002C050C" w:rsidP="000B1BAA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Events is a platform where you can create an event, subscribe a event and vendor a event. All three roles in just one platform, everything on just a single click without any lag. come join our community and explore the world of events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  <w:p w14:paraId="2FF172DF" w14:textId="77777777" w:rsidR="002C050C" w:rsidRDefault="002C050C" w:rsidP="000B1BAA"/>
          <w:p w14:paraId="7FDDFA35" w14:textId="449E9231" w:rsidR="000B1BAA" w:rsidRPr="00CF1A49" w:rsidRDefault="002C050C" w:rsidP="000B1BAA">
            <w:pPr>
              <w:pStyle w:val="Heading3"/>
              <w:contextualSpacing w:val="0"/>
              <w:outlineLvl w:val="2"/>
            </w:pPr>
            <w:r>
              <w:t>3</w:t>
            </w:r>
            <w:r w:rsidR="000B1BAA">
              <w:t>.</w:t>
            </w:r>
          </w:p>
          <w:p w14:paraId="01D4C64F" w14:textId="40205CC7" w:rsidR="000B1BAA" w:rsidRDefault="002C050C" w:rsidP="000B1BAA">
            <w:pPr>
              <w:pStyle w:val="Heading2"/>
              <w:contextualSpacing w:val="0"/>
              <w:outlineLvl w:val="1"/>
            </w:pPr>
            <w:r>
              <w:t>events mobile app</w:t>
            </w:r>
          </w:p>
          <w:p w14:paraId="5AC86C56" w14:textId="1D100D30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2C050C">
              <w:rPr>
                <w:rStyle w:val="SubtleReference"/>
              </w:rPr>
              <w:t>Inforte</w:t>
            </w:r>
          </w:p>
          <w:p w14:paraId="55F0FC74" w14:textId="473A5ED0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2C050C">
              <w:rPr>
                <w:rStyle w:val="SubtleReference"/>
              </w:rPr>
              <w:t>dubai</w:t>
            </w:r>
          </w:p>
          <w:p w14:paraId="1911DD7D" w14:textId="5BACAE55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2C050C">
              <w:rPr>
                <w:rStyle w:val="SubtleReference"/>
              </w:rPr>
              <w:t>React native</w:t>
            </w:r>
          </w:p>
          <w:p w14:paraId="44ED9F96" w14:textId="44D7BC61" w:rsidR="000B1BAA" w:rsidRDefault="00533B6D" w:rsidP="000B1BAA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Events is a platform where you can create an event, subscribe a event and vendor a event. All three roles in just one platform, everything on just a single click without any lag. come join our community and explore the world of events</w:t>
            </w:r>
          </w:p>
          <w:p w14:paraId="17F07A12" w14:textId="77777777" w:rsidR="00533B6D" w:rsidRDefault="00533B6D" w:rsidP="000B1BAA"/>
          <w:p w14:paraId="6B102112" w14:textId="18FE0857" w:rsidR="000B1BAA" w:rsidRPr="00CF1A49" w:rsidRDefault="00533B6D" w:rsidP="000B1BAA">
            <w:pPr>
              <w:pStyle w:val="Heading3"/>
              <w:contextualSpacing w:val="0"/>
              <w:outlineLvl w:val="2"/>
            </w:pPr>
            <w:r>
              <w:t>4</w:t>
            </w:r>
            <w:r w:rsidR="000B1BAA">
              <w:t>.</w:t>
            </w:r>
          </w:p>
          <w:p w14:paraId="64D198BD" w14:textId="7EA01910" w:rsidR="000B1BAA" w:rsidRDefault="00533B6D" w:rsidP="000B1BAA">
            <w:pPr>
              <w:pStyle w:val="Heading2"/>
              <w:contextualSpacing w:val="0"/>
              <w:outlineLvl w:val="1"/>
            </w:pPr>
            <w:r>
              <w:t>jitecsoft</w:t>
            </w:r>
          </w:p>
          <w:p w14:paraId="57DD6566" w14:textId="5F9F7FF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533B6D">
              <w:rPr>
                <w:rStyle w:val="SubtleReference"/>
              </w:rPr>
              <w:t>jitecsoft</w:t>
            </w:r>
          </w:p>
          <w:p w14:paraId="6387D29E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6CA7EC0F" w14:textId="18CCA4A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 html, css</w:t>
            </w:r>
            <w:r w:rsidR="00533B6D">
              <w:rPr>
                <w:rStyle w:val="SubtleReference"/>
              </w:rPr>
              <w:t>, expressjs</w:t>
            </w:r>
          </w:p>
          <w:p w14:paraId="254FC964" w14:textId="1F128EE6" w:rsidR="000B1BAA" w:rsidRDefault="00533B6D" w:rsidP="000B1BAA">
            <w:r>
              <w:t>A web app which is a combination of gradients and aesthetic animations</w:t>
            </w:r>
          </w:p>
          <w:p w14:paraId="3B634751" w14:textId="77777777" w:rsidR="000B1BAA" w:rsidRDefault="000B1BAA" w:rsidP="000B1BAA"/>
          <w:p w14:paraId="0E44B3C6" w14:textId="77777777" w:rsidR="000B1BAA" w:rsidRDefault="000B1BAA" w:rsidP="000B1BAA"/>
          <w:p w14:paraId="7CB168BA" w14:textId="7E5E5DCE" w:rsidR="000B1BAA" w:rsidRPr="00CF1A49" w:rsidRDefault="00474BD9" w:rsidP="000B1BAA">
            <w:pPr>
              <w:pStyle w:val="Heading3"/>
              <w:contextualSpacing w:val="0"/>
              <w:outlineLvl w:val="2"/>
            </w:pPr>
            <w:r>
              <w:t>5</w:t>
            </w:r>
            <w:r w:rsidR="000B1BAA">
              <w:t>.</w:t>
            </w:r>
          </w:p>
          <w:p w14:paraId="3D0B9172" w14:textId="522CBE72" w:rsidR="000B1BAA" w:rsidRDefault="00474BD9" w:rsidP="000B1BAA">
            <w:pPr>
              <w:pStyle w:val="Heading2"/>
              <w:contextualSpacing w:val="0"/>
              <w:outlineLvl w:val="1"/>
            </w:pPr>
            <w:r>
              <w:t>vaccine booking web app for zeetv</w:t>
            </w:r>
          </w:p>
          <w:p w14:paraId="7FD78F36" w14:textId="0A79B841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474BD9">
              <w:rPr>
                <w:rStyle w:val="SubtleReference"/>
              </w:rPr>
              <w:t>zeetv</w:t>
            </w:r>
          </w:p>
          <w:p w14:paraId="0B9E11CB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4A1D3FEF" w14:textId="700D69CC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 html, css</w:t>
            </w:r>
            <w:r w:rsidR="00474BD9">
              <w:rPr>
                <w:rStyle w:val="SubtleReference"/>
              </w:rPr>
              <w:t>, django, mysql, python</w:t>
            </w:r>
          </w:p>
          <w:p w14:paraId="695AB52F" w14:textId="70148D1F" w:rsidR="000B1BAA" w:rsidRDefault="0095666E" w:rsidP="000B1BAA">
            <w:r>
              <w:t xml:space="preserve">Zee vaccination is a vaccine scheduling software where users can register for vaccination camps in various cities across </w:t>
            </w:r>
            <w:r w:rsidR="004D52D8">
              <w:t>India and can get vaccinated</w:t>
            </w:r>
            <w:r>
              <w:t xml:space="preserve"> </w:t>
            </w:r>
          </w:p>
          <w:p w14:paraId="210F28B0" w14:textId="77777777" w:rsidR="000B1BAA" w:rsidRDefault="000B1BAA" w:rsidP="000B1BAA"/>
          <w:p w14:paraId="477CEA68" w14:textId="77777777" w:rsidR="000B1BAA" w:rsidRDefault="000B1BAA" w:rsidP="000B1BAA"/>
          <w:p w14:paraId="1E396B1B" w14:textId="6B616E15" w:rsidR="000B1BAA" w:rsidRPr="00CF1A49" w:rsidRDefault="004D52D8" w:rsidP="000B1BAA">
            <w:pPr>
              <w:pStyle w:val="Heading3"/>
              <w:contextualSpacing w:val="0"/>
              <w:outlineLvl w:val="2"/>
            </w:pPr>
            <w:r>
              <w:t>6</w:t>
            </w:r>
            <w:r w:rsidR="000B1BAA">
              <w:t>.</w:t>
            </w:r>
          </w:p>
          <w:p w14:paraId="1BCE9DB0" w14:textId="0D49D067" w:rsidR="000B1BAA" w:rsidRDefault="004D52D8" w:rsidP="000B1BAA">
            <w:pPr>
              <w:pStyle w:val="Heading2"/>
              <w:contextualSpacing w:val="0"/>
              <w:outlineLvl w:val="1"/>
            </w:pPr>
            <w:r>
              <w:t>alpine stationery</w:t>
            </w:r>
          </w:p>
          <w:p w14:paraId="60842939" w14:textId="4747422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1E510E">
              <w:rPr>
                <w:rStyle w:val="SubtleReference"/>
              </w:rPr>
              <w:t>alpine stationery</w:t>
            </w:r>
          </w:p>
          <w:p w14:paraId="492E6A11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14A7D968" w14:textId="1F2D01F0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</w:t>
            </w:r>
            <w:r w:rsidR="001E510E">
              <w:rPr>
                <w:rStyle w:val="SubtleReference"/>
              </w:rPr>
              <w:t xml:space="preserve"> Mongodb, expressjs, nodejs</w:t>
            </w:r>
            <w:r>
              <w:rPr>
                <w:rStyle w:val="SubtleReference"/>
              </w:rPr>
              <w:t xml:space="preserve"> html, css</w:t>
            </w:r>
          </w:p>
          <w:p w14:paraId="14A526BF" w14:textId="7BA46403" w:rsidR="000B1BAA" w:rsidRDefault="001E510E" w:rsidP="000B1BAA">
            <w:r>
              <w:t>Built this site for a</w:t>
            </w:r>
            <w:r w:rsidR="007315DA">
              <w:t xml:space="preserve"> stationery which strives to deliver quality products to their customers</w:t>
            </w:r>
            <w:r w:rsidR="00D8367B">
              <w:t xml:space="preserve"> in Aurangabad, Maharashtra</w:t>
            </w:r>
          </w:p>
          <w:p w14:paraId="17F031A4" w14:textId="77777777" w:rsidR="000B1BAA" w:rsidRDefault="000B1BAA" w:rsidP="000B1BAA"/>
          <w:p w14:paraId="311D7548" w14:textId="77777777" w:rsidR="000B1BAA" w:rsidRDefault="000B1BAA" w:rsidP="000B1BAA"/>
          <w:p w14:paraId="52291E67" w14:textId="7C3856E3" w:rsidR="000B1BAA" w:rsidRPr="00CF1A49" w:rsidRDefault="00D8367B" w:rsidP="000B1BAA">
            <w:pPr>
              <w:pStyle w:val="Heading3"/>
              <w:contextualSpacing w:val="0"/>
              <w:outlineLvl w:val="2"/>
            </w:pPr>
            <w:r>
              <w:t>7</w:t>
            </w:r>
            <w:r w:rsidR="000B1BAA">
              <w:t>.</w:t>
            </w:r>
          </w:p>
          <w:p w14:paraId="0E8027B1" w14:textId="3BA20066" w:rsidR="000B1BAA" w:rsidRDefault="00D8367B" w:rsidP="000B1BAA">
            <w:pPr>
              <w:pStyle w:val="Heading2"/>
              <w:contextualSpacing w:val="0"/>
              <w:outlineLvl w:val="1"/>
            </w:pPr>
            <w:r>
              <w:t>PRE-ALERT web and mobile app</w:t>
            </w:r>
          </w:p>
          <w:p w14:paraId="657F75B5" w14:textId="6610038C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6061C9">
              <w:rPr>
                <w:rStyle w:val="SubtleReference"/>
              </w:rPr>
              <w:t>courier plus</w:t>
            </w:r>
          </w:p>
          <w:p w14:paraId="65D39ABC" w14:textId="550370C3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6061C9">
              <w:rPr>
                <w:rStyle w:val="SubtleReference"/>
              </w:rPr>
              <w:t>nigeria</w:t>
            </w:r>
          </w:p>
          <w:p w14:paraId="01E4136A" w14:textId="05FAF7BB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</w:t>
            </w:r>
            <w:r w:rsidR="006061C9">
              <w:rPr>
                <w:rStyle w:val="SubtleReference"/>
              </w:rPr>
              <w:t xml:space="preserve"> mongodb, expressjs, nodejs, react-native</w:t>
            </w:r>
            <w:r>
              <w:rPr>
                <w:rStyle w:val="SubtleReference"/>
              </w:rPr>
              <w:t xml:space="preserve"> html, css</w:t>
            </w:r>
          </w:p>
          <w:p w14:paraId="76F74D15" w14:textId="5EC453BC" w:rsidR="000B1BAA" w:rsidRDefault="006061C9" w:rsidP="000B1BAA">
            <w:r>
              <w:t xml:space="preserve">We built this system for a courier company which operates in Nigeria </w:t>
            </w:r>
            <w:r w:rsidR="00EA2CD7">
              <w:t>to reduce their workload and missing baggage’s on daily basis. Pre-Alert system keeps track of all the packages which gets transferred from destination to destination.</w:t>
            </w:r>
          </w:p>
          <w:p w14:paraId="43956E3F" w14:textId="77777777" w:rsidR="000B1BAA" w:rsidRDefault="000B1BAA" w:rsidP="000B1BAA"/>
          <w:p w14:paraId="381FB637" w14:textId="77777777" w:rsidR="000B1BAA" w:rsidRDefault="000B1BAA" w:rsidP="000B1BAA"/>
          <w:p w14:paraId="339E2410" w14:textId="0BAE3419" w:rsidR="000B1BAA" w:rsidRPr="00CF1A49" w:rsidRDefault="005A05A9" w:rsidP="000B1BAA">
            <w:pPr>
              <w:pStyle w:val="Heading3"/>
              <w:contextualSpacing w:val="0"/>
              <w:outlineLvl w:val="2"/>
            </w:pPr>
            <w:r>
              <w:t>8</w:t>
            </w:r>
            <w:r w:rsidR="000B1BAA">
              <w:t>.</w:t>
            </w:r>
          </w:p>
          <w:p w14:paraId="54DA499C" w14:textId="1E4A6B22" w:rsidR="000B1BAA" w:rsidRDefault="0077076E" w:rsidP="000B1BAA">
            <w:pPr>
              <w:pStyle w:val="Heading2"/>
              <w:contextualSpacing w:val="0"/>
              <w:outlineLvl w:val="1"/>
            </w:pPr>
            <w:r>
              <w:t>blog wep</w:t>
            </w:r>
          </w:p>
          <w:p w14:paraId="5546D0AB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own</w:t>
            </w:r>
          </w:p>
          <w:p w14:paraId="18C018A6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1C7E5AB2" w14:textId="2FDC7C33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77076E">
              <w:rPr>
                <w:rStyle w:val="SubtleReference"/>
              </w:rPr>
              <w:t>ejs</w:t>
            </w:r>
            <w:r>
              <w:rPr>
                <w:rStyle w:val="SubtleReference"/>
              </w:rPr>
              <w:t>, html, css</w:t>
            </w:r>
            <w:r w:rsidR="0077076E">
              <w:rPr>
                <w:rStyle w:val="SubtleReference"/>
              </w:rPr>
              <w:t>, mongodb, expressjs, nodejs</w:t>
            </w:r>
          </w:p>
          <w:p w14:paraId="5627253C" w14:textId="0802FAB7" w:rsidR="000B1BAA" w:rsidRDefault="0061031E" w:rsidP="000B1BAA">
            <w:r>
              <w:t xml:space="preserve">Blogwep was our very first project in full stack web development where one can write technical blogs and can post questions, can answer others queries, a mixture of stack overflow and blog </w:t>
            </w:r>
          </w:p>
          <w:p w14:paraId="58334E0E" w14:textId="77777777" w:rsidR="000B1BAA" w:rsidRDefault="000B1BAA" w:rsidP="000B1BAA"/>
          <w:p w14:paraId="7C7F25B6" w14:textId="77777777" w:rsidR="000B1BAA" w:rsidRDefault="000B1BAA" w:rsidP="000B1BAA"/>
          <w:p w14:paraId="34D6B79F" w14:textId="77777777" w:rsidR="000B1BAA" w:rsidRPr="00CF1A49" w:rsidRDefault="000B1BAA" w:rsidP="000B1BAA">
            <w:pPr>
              <w:pStyle w:val="Heading3"/>
              <w:contextualSpacing w:val="0"/>
              <w:outlineLvl w:val="2"/>
            </w:pPr>
            <w:r>
              <w:t>1.</w:t>
            </w:r>
          </w:p>
          <w:p w14:paraId="2C4F1605" w14:textId="77777777" w:rsidR="000B1BAA" w:rsidRDefault="000B1BAA" w:rsidP="000B1BAA">
            <w:pPr>
              <w:pStyle w:val="Heading2"/>
              <w:contextualSpacing w:val="0"/>
              <w:outlineLvl w:val="1"/>
            </w:pPr>
            <w:r>
              <w:t>Techgeeks website using reactjs</w:t>
            </w:r>
          </w:p>
          <w:p w14:paraId="710C8DB0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own</w:t>
            </w:r>
          </w:p>
          <w:p w14:paraId="09A48AE8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0871A467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 html, css</w:t>
            </w:r>
          </w:p>
          <w:p w14:paraId="5761C1EB" w14:textId="77777777" w:rsidR="000B1BAA" w:rsidRDefault="000B1BAA" w:rsidP="000B1BAA">
            <w:r>
              <w:t>Created TechGeeks site using react, where there’s brief information about our organisation</w:t>
            </w:r>
          </w:p>
          <w:p w14:paraId="65A4AFE6" w14:textId="77777777" w:rsidR="000B1BAA" w:rsidRDefault="000B1BAA" w:rsidP="000B1BAA"/>
          <w:p w14:paraId="77009AC8" w14:textId="77777777" w:rsidR="000B1BAA" w:rsidRDefault="000B1BAA" w:rsidP="000B1BAA"/>
          <w:p w14:paraId="6D3EDFC4" w14:textId="77777777" w:rsidR="000B1BAA" w:rsidRPr="00CF1A49" w:rsidRDefault="000B1BAA" w:rsidP="000B1BAA">
            <w:pPr>
              <w:pStyle w:val="Heading3"/>
              <w:contextualSpacing w:val="0"/>
              <w:outlineLvl w:val="2"/>
            </w:pPr>
            <w:r>
              <w:t>1.</w:t>
            </w:r>
          </w:p>
          <w:p w14:paraId="201B5ED0" w14:textId="77777777" w:rsidR="000B1BAA" w:rsidRDefault="000B1BAA" w:rsidP="000B1BAA">
            <w:pPr>
              <w:pStyle w:val="Heading2"/>
              <w:contextualSpacing w:val="0"/>
              <w:outlineLvl w:val="1"/>
            </w:pPr>
            <w:r>
              <w:t>Techgeeks website using reactjs</w:t>
            </w:r>
          </w:p>
          <w:p w14:paraId="551107BC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937B55">
              <w:rPr>
                <w:rStyle w:val="SubtleReference"/>
                <w:b/>
                <w:color w:val="A6A6A6" w:themeColor="background1" w:themeShade="A6"/>
              </w:rPr>
              <w:t>Client: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own</w:t>
            </w:r>
          </w:p>
          <w:p w14:paraId="09629DA7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country</w:t>
            </w:r>
            <w:r w:rsidRPr="00937B55">
              <w:rPr>
                <w:rStyle w:val="SubtleReference"/>
                <w:b/>
                <w:color w:val="A6A6A6" w:themeColor="background1" w:themeShade="A6"/>
              </w:rPr>
              <w:t>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India</w:t>
            </w:r>
          </w:p>
          <w:p w14:paraId="2746C7CB" w14:textId="77777777" w:rsidR="000B1BAA" w:rsidRDefault="000B1BAA" w:rsidP="000B1BA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A6A6A6" w:themeColor="background1" w:themeShade="A6"/>
              </w:rPr>
              <w:t>TECNOLOGIES: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rPr>
                <w:rStyle w:val="SubtleReference"/>
              </w:rPr>
              <w:t>Reactjs, html, css</w:t>
            </w:r>
          </w:p>
          <w:p w14:paraId="0BB31547" w14:textId="616B6C18" w:rsidR="000B1BAA" w:rsidRPr="00CF1A49" w:rsidRDefault="000B1BAA" w:rsidP="000B1BAA">
            <w:r>
              <w:lastRenderedPageBreak/>
              <w:t>Created TechGeeks site using react, where there’s brief information about our organisation</w:t>
            </w:r>
          </w:p>
        </w:tc>
      </w:tr>
      <w:tr w:rsidR="00F61DF9" w:rsidRPr="00CF1A49" w14:paraId="16DE0C89" w14:textId="77777777" w:rsidTr="00F61DF9">
        <w:tc>
          <w:tcPr>
            <w:tcW w:w="9355" w:type="dxa"/>
            <w:tcMar>
              <w:top w:w="216" w:type="dxa"/>
            </w:tcMar>
          </w:tcPr>
          <w:p w14:paraId="11F7ABAC" w14:textId="3753FE16" w:rsidR="000630E6" w:rsidRDefault="00937B55" w:rsidP="00C975B4">
            <w:pPr>
              <w:pStyle w:val="Heading3"/>
              <w:contextualSpacing w:val="0"/>
              <w:outlineLvl w:val="2"/>
            </w:pPr>
            <w:r>
              <w:lastRenderedPageBreak/>
              <w:t>2.</w:t>
            </w:r>
            <w:r w:rsidR="00C975B4">
              <w:t xml:space="preserve"> </w:t>
            </w:r>
            <w:r w:rsidR="003A00EE">
              <w:t xml:space="preserve">working as </w:t>
            </w:r>
            <w:r w:rsidR="005B7D66">
              <w:t>An</w:t>
            </w:r>
            <w:r w:rsidR="003A00EE">
              <w:t xml:space="preserve"> assistant developer at tech geeks under lead developer shaikh sharjeel  </w:t>
            </w:r>
          </w:p>
          <w:p w14:paraId="2DD251D1" w14:textId="6EEC0671" w:rsidR="00302843" w:rsidRDefault="00302843" w:rsidP="000630E6"/>
          <w:p w14:paraId="6FC01B14" w14:textId="37DBBC30" w:rsidR="006D0210" w:rsidRDefault="006D0210" w:rsidP="000630E6"/>
          <w:p w14:paraId="03CF42E6" w14:textId="414633A4" w:rsidR="006D0210" w:rsidRDefault="006D0210" w:rsidP="000630E6"/>
          <w:p w14:paraId="3D37FC5C" w14:textId="77777777" w:rsidR="006D0210" w:rsidRDefault="006D0210" w:rsidP="000630E6"/>
          <w:p w14:paraId="6DB01337" w14:textId="49027169" w:rsidR="000630E6" w:rsidRDefault="000630E6" w:rsidP="000630E6"/>
        </w:tc>
      </w:tr>
    </w:tbl>
    <w:p w14:paraId="2432D558" w14:textId="3D123ABC" w:rsidR="00AD782D" w:rsidRPr="00CF1A49" w:rsidRDefault="00302843" w:rsidP="00302843">
      <w:pPr>
        <w:pStyle w:val="Heading1"/>
      </w:pPr>
      <w:r>
        <w:t>personal dossier</w:t>
      </w:r>
    </w:p>
    <w:p w14:paraId="4D2F67CF" w14:textId="7D44EC49" w:rsidR="00B51D1B" w:rsidRDefault="00302843" w:rsidP="00302843">
      <w:pPr>
        <w:pStyle w:val="ListParagraph"/>
        <w:numPr>
          <w:ilvl w:val="0"/>
          <w:numId w:val="19"/>
        </w:numPr>
        <w:jc w:val="both"/>
      </w:pPr>
      <w:r>
        <w:t xml:space="preserve">Date of Birth </w:t>
      </w:r>
      <w:r>
        <w:tab/>
      </w:r>
      <w:r>
        <w:tab/>
      </w:r>
      <w:r>
        <w:tab/>
      </w:r>
      <w:r>
        <w:tab/>
        <w:t>:</w:t>
      </w:r>
      <w:r>
        <w:tab/>
      </w:r>
      <w:r w:rsidR="00753668">
        <w:t>31</w:t>
      </w:r>
      <w:r>
        <w:t xml:space="preserve"> </w:t>
      </w:r>
      <w:r w:rsidR="00CA7100">
        <w:t>July</w:t>
      </w:r>
      <w:r w:rsidR="00985199">
        <w:t xml:space="preserve"> </w:t>
      </w:r>
    </w:p>
    <w:p w14:paraId="54BD8DEF" w14:textId="7FBDD1FB" w:rsidR="00302843" w:rsidRDefault="00302843" w:rsidP="00302843">
      <w:pPr>
        <w:pStyle w:val="ListParagraph"/>
        <w:numPr>
          <w:ilvl w:val="0"/>
          <w:numId w:val="19"/>
        </w:numPr>
        <w:jc w:val="both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302D98C6" w14:textId="748D72B0" w:rsidR="00302843" w:rsidRDefault="00302843" w:rsidP="00302843">
      <w:pPr>
        <w:pStyle w:val="ListParagraph"/>
        <w:numPr>
          <w:ilvl w:val="0"/>
          <w:numId w:val="19"/>
        </w:numPr>
        <w:jc w:val="both"/>
      </w:pPr>
      <w:r>
        <w:t>Nationality</w:t>
      </w:r>
      <w:r>
        <w:tab/>
      </w:r>
      <w:r>
        <w:tab/>
      </w:r>
      <w:r>
        <w:tab/>
      </w:r>
      <w:r>
        <w:tab/>
        <w:t xml:space="preserve">: </w:t>
      </w:r>
      <w:r>
        <w:tab/>
        <w:t>Indian</w:t>
      </w:r>
    </w:p>
    <w:p w14:paraId="6648B843" w14:textId="1BAF3A3F" w:rsidR="00302843" w:rsidRDefault="00302843" w:rsidP="00302843">
      <w:pPr>
        <w:pStyle w:val="Heading1"/>
      </w:pPr>
      <w:r>
        <w:t>declaratio</w:t>
      </w:r>
    </w:p>
    <w:p w14:paraId="1B602569" w14:textId="6265FC8D" w:rsidR="00302843" w:rsidRDefault="00302843" w:rsidP="00302843">
      <w:r>
        <w:t>I do hereby declare that all the details given above are true to the best of my knowledge.</w:t>
      </w:r>
    </w:p>
    <w:p w14:paraId="7D96AA20" w14:textId="77777777" w:rsidR="00302843" w:rsidRDefault="00302843" w:rsidP="00302843"/>
    <w:p w14:paraId="6EDFFEE4" w14:textId="6904A61B" w:rsidR="00302843" w:rsidRDefault="00302843" w:rsidP="00302843">
      <w:pPr>
        <w:jc w:val="right"/>
      </w:pPr>
      <w:r>
        <w:t>Regards,</w:t>
      </w:r>
    </w:p>
    <w:p w14:paraId="72654A93" w14:textId="6F0F408F" w:rsidR="00302843" w:rsidRDefault="00CA7100" w:rsidP="00302843">
      <w:pPr>
        <w:jc w:val="right"/>
      </w:pPr>
      <w:r>
        <w:t>Abdurraheem</w:t>
      </w:r>
      <w:r w:rsidR="00302843">
        <w:t xml:space="preserve"> </w:t>
      </w:r>
      <w:r>
        <w:t>Shaikh</w:t>
      </w:r>
    </w:p>
    <w:p w14:paraId="72D62DCC" w14:textId="77777777" w:rsidR="00302843" w:rsidRDefault="00302843" w:rsidP="00302843"/>
    <w:p w14:paraId="2C5A32EB" w14:textId="16963F14" w:rsidR="00302843" w:rsidRDefault="00302843" w:rsidP="00302843">
      <w:r>
        <w:tab/>
      </w:r>
      <w:r>
        <w:tab/>
      </w:r>
      <w:r>
        <w:tab/>
      </w:r>
    </w:p>
    <w:p w14:paraId="7E9EC5F9" w14:textId="2C1DD4C6" w:rsidR="00302843" w:rsidRPr="00CF1A49" w:rsidRDefault="00302843" w:rsidP="00302843">
      <w:pPr>
        <w:pStyle w:val="Heading1"/>
      </w:pPr>
      <w:r>
        <w:tab/>
      </w:r>
    </w:p>
    <w:p w14:paraId="7175BA8D" w14:textId="26114F03" w:rsidR="00302843" w:rsidRPr="006E1507" w:rsidRDefault="00302843" w:rsidP="00302843">
      <w:pPr>
        <w:jc w:val="both"/>
      </w:pPr>
    </w:p>
    <w:sectPr w:rsidR="00302843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E859" w14:textId="77777777" w:rsidR="00223AA2" w:rsidRDefault="00223AA2" w:rsidP="0068194B">
      <w:r>
        <w:separator/>
      </w:r>
    </w:p>
    <w:p w14:paraId="769B8940" w14:textId="77777777" w:rsidR="00223AA2" w:rsidRDefault="00223AA2"/>
    <w:p w14:paraId="47ED643F" w14:textId="77777777" w:rsidR="00223AA2" w:rsidRDefault="00223AA2"/>
  </w:endnote>
  <w:endnote w:type="continuationSeparator" w:id="0">
    <w:p w14:paraId="179DAC74" w14:textId="77777777" w:rsidR="00223AA2" w:rsidRDefault="00223AA2" w:rsidP="0068194B">
      <w:r>
        <w:continuationSeparator/>
      </w:r>
    </w:p>
    <w:p w14:paraId="16EDA8FF" w14:textId="77777777" w:rsidR="00223AA2" w:rsidRDefault="00223AA2"/>
    <w:p w14:paraId="367903B9" w14:textId="77777777" w:rsidR="00223AA2" w:rsidRDefault="00223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701F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2768" w14:textId="77777777" w:rsidR="00223AA2" w:rsidRDefault="00223AA2" w:rsidP="0068194B">
      <w:r>
        <w:separator/>
      </w:r>
    </w:p>
    <w:p w14:paraId="76908A0F" w14:textId="77777777" w:rsidR="00223AA2" w:rsidRDefault="00223AA2"/>
    <w:p w14:paraId="220D5404" w14:textId="77777777" w:rsidR="00223AA2" w:rsidRDefault="00223AA2"/>
  </w:footnote>
  <w:footnote w:type="continuationSeparator" w:id="0">
    <w:p w14:paraId="2BFB1BC4" w14:textId="77777777" w:rsidR="00223AA2" w:rsidRDefault="00223AA2" w:rsidP="0068194B">
      <w:r>
        <w:continuationSeparator/>
      </w:r>
    </w:p>
    <w:p w14:paraId="5B6500D9" w14:textId="77777777" w:rsidR="00223AA2" w:rsidRDefault="00223AA2"/>
    <w:p w14:paraId="4CDE6C15" w14:textId="77777777" w:rsidR="00223AA2" w:rsidRDefault="00223A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9D8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F9AEA5" wp14:editId="40ADF1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F8E3C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4A6F93"/>
    <w:multiLevelType w:val="hybridMultilevel"/>
    <w:tmpl w:val="64B0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768EB"/>
    <w:multiLevelType w:val="hybridMultilevel"/>
    <w:tmpl w:val="BDC6E45C"/>
    <w:lvl w:ilvl="0" w:tplc="BD1E97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1B26EE4"/>
    <w:multiLevelType w:val="hybridMultilevel"/>
    <w:tmpl w:val="1186A7D8"/>
    <w:lvl w:ilvl="0" w:tplc="CDCCC7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1BAC"/>
    <w:multiLevelType w:val="hybridMultilevel"/>
    <w:tmpl w:val="BB5074B0"/>
    <w:lvl w:ilvl="0" w:tplc="BD1E97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940E48"/>
    <w:multiLevelType w:val="hybridMultilevel"/>
    <w:tmpl w:val="41ACBB46"/>
    <w:lvl w:ilvl="0" w:tplc="BD1E97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805862"/>
    <w:multiLevelType w:val="hybridMultilevel"/>
    <w:tmpl w:val="8132BC3E"/>
    <w:lvl w:ilvl="0" w:tplc="BD1E97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8"/>
  </w:num>
  <w:num w:numId="17">
    <w:abstractNumId w:val="16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D1"/>
    <w:rsid w:val="000001EF"/>
    <w:rsid w:val="00007322"/>
    <w:rsid w:val="00007728"/>
    <w:rsid w:val="000139DA"/>
    <w:rsid w:val="00024584"/>
    <w:rsid w:val="00024730"/>
    <w:rsid w:val="00026C68"/>
    <w:rsid w:val="00055E95"/>
    <w:rsid w:val="00062A3D"/>
    <w:rsid w:val="000630E6"/>
    <w:rsid w:val="000650FE"/>
    <w:rsid w:val="0007021F"/>
    <w:rsid w:val="000B1BAA"/>
    <w:rsid w:val="000B2BA5"/>
    <w:rsid w:val="000F2F8C"/>
    <w:rsid w:val="0010006E"/>
    <w:rsid w:val="00104364"/>
    <w:rsid w:val="001045A8"/>
    <w:rsid w:val="00114A91"/>
    <w:rsid w:val="001427E1"/>
    <w:rsid w:val="00163668"/>
    <w:rsid w:val="0016691A"/>
    <w:rsid w:val="00166EE3"/>
    <w:rsid w:val="00171566"/>
    <w:rsid w:val="00174676"/>
    <w:rsid w:val="001755A8"/>
    <w:rsid w:val="00184014"/>
    <w:rsid w:val="00192008"/>
    <w:rsid w:val="001C08C5"/>
    <w:rsid w:val="001C0E68"/>
    <w:rsid w:val="001C4B6F"/>
    <w:rsid w:val="001D0BF1"/>
    <w:rsid w:val="001E3120"/>
    <w:rsid w:val="001E510E"/>
    <w:rsid w:val="001E7E0C"/>
    <w:rsid w:val="001F0BB0"/>
    <w:rsid w:val="001F4E6D"/>
    <w:rsid w:val="001F6140"/>
    <w:rsid w:val="00203573"/>
    <w:rsid w:val="0020597D"/>
    <w:rsid w:val="00213B4C"/>
    <w:rsid w:val="00216120"/>
    <w:rsid w:val="00223AA2"/>
    <w:rsid w:val="002253B0"/>
    <w:rsid w:val="00236D54"/>
    <w:rsid w:val="00241D8C"/>
    <w:rsid w:val="00241FDB"/>
    <w:rsid w:val="0024720C"/>
    <w:rsid w:val="00253F10"/>
    <w:rsid w:val="002617AE"/>
    <w:rsid w:val="00262A9E"/>
    <w:rsid w:val="00263736"/>
    <w:rsid w:val="002638D0"/>
    <w:rsid w:val="002647D3"/>
    <w:rsid w:val="00275EAE"/>
    <w:rsid w:val="002826FE"/>
    <w:rsid w:val="00286E02"/>
    <w:rsid w:val="002901D1"/>
    <w:rsid w:val="00294998"/>
    <w:rsid w:val="00297F18"/>
    <w:rsid w:val="002A1945"/>
    <w:rsid w:val="002B2958"/>
    <w:rsid w:val="002B3FC8"/>
    <w:rsid w:val="002C050C"/>
    <w:rsid w:val="002D23C5"/>
    <w:rsid w:val="002D6137"/>
    <w:rsid w:val="002E7E61"/>
    <w:rsid w:val="002F05E5"/>
    <w:rsid w:val="002F254D"/>
    <w:rsid w:val="002F2E29"/>
    <w:rsid w:val="002F30E4"/>
    <w:rsid w:val="00302843"/>
    <w:rsid w:val="00307140"/>
    <w:rsid w:val="00316DFF"/>
    <w:rsid w:val="0032150F"/>
    <w:rsid w:val="00325B57"/>
    <w:rsid w:val="003270ED"/>
    <w:rsid w:val="00336056"/>
    <w:rsid w:val="003455DF"/>
    <w:rsid w:val="003544E1"/>
    <w:rsid w:val="00366398"/>
    <w:rsid w:val="003700AA"/>
    <w:rsid w:val="003943BD"/>
    <w:rsid w:val="003A00EE"/>
    <w:rsid w:val="003A0632"/>
    <w:rsid w:val="003A30E5"/>
    <w:rsid w:val="003A6ADF"/>
    <w:rsid w:val="003B5928"/>
    <w:rsid w:val="003C47C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BD9"/>
    <w:rsid w:val="00480E6E"/>
    <w:rsid w:val="00486277"/>
    <w:rsid w:val="00494CF6"/>
    <w:rsid w:val="00495F8D"/>
    <w:rsid w:val="004A1FAE"/>
    <w:rsid w:val="004A2A13"/>
    <w:rsid w:val="004A32FF"/>
    <w:rsid w:val="004B06EB"/>
    <w:rsid w:val="004B6AD0"/>
    <w:rsid w:val="004C2D5D"/>
    <w:rsid w:val="004C33E1"/>
    <w:rsid w:val="004D52D8"/>
    <w:rsid w:val="004E01EB"/>
    <w:rsid w:val="004E2794"/>
    <w:rsid w:val="00510392"/>
    <w:rsid w:val="00513B4A"/>
    <w:rsid w:val="00513E2A"/>
    <w:rsid w:val="00533B6D"/>
    <w:rsid w:val="0054077A"/>
    <w:rsid w:val="005601E3"/>
    <w:rsid w:val="00566A35"/>
    <w:rsid w:val="0056701E"/>
    <w:rsid w:val="005740D7"/>
    <w:rsid w:val="00575415"/>
    <w:rsid w:val="00590EB2"/>
    <w:rsid w:val="0059154E"/>
    <w:rsid w:val="005A05A9"/>
    <w:rsid w:val="005A0F26"/>
    <w:rsid w:val="005A1B10"/>
    <w:rsid w:val="005A6850"/>
    <w:rsid w:val="005B1B1B"/>
    <w:rsid w:val="005B55EE"/>
    <w:rsid w:val="005B7D66"/>
    <w:rsid w:val="005C5932"/>
    <w:rsid w:val="005D3CA7"/>
    <w:rsid w:val="005D4CC1"/>
    <w:rsid w:val="005F4B91"/>
    <w:rsid w:val="005F55D2"/>
    <w:rsid w:val="006061C9"/>
    <w:rsid w:val="0061031E"/>
    <w:rsid w:val="00614E31"/>
    <w:rsid w:val="0062312F"/>
    <w:rsid w:val="00624AA6"/>
    <w:rsid w:val="00625F2C"/>
    <w:rsid w:val="006555DC"/>
    <w:rsid w:val="006618E9"/>
    <w:rsid w:val="006704E4"/>
    <w:rsid w:val="0067613C"/>
    <w:rsid w:val="0068194B"/>
    <w:rsid w:val="00692703"/>
    <w:rsid w:val="006A1962"/>
    <w:rsid w:val="006B5D48"/>
    <w:rsid w:val="006B7D7B"/>
    <w:rsid w:val="006C1A5E"/>
    <w:rsid w:val="006C518C"/>
    <w:rsid w:val="006D0210"/>
    <w:rsid w:val="006E1507"/>
    <w:rsid w:val="006F29A1"/>
    <w:rsid w:val="00712D8B"/>
    <w:rsid w:val="0071780F"/>
    <w:rsid w:val="0072567C"/>
    <w:rsid w:val="007273B7"/>
    <w:rsid w:val="007315DA"/>
    <w:rsid w:val="00733E0A"/>
    <w:rsid w:val="0074403D"/>
    <w:rsid w:val="00746D44"/>
    <w:rsid w:val="00753668"/>
    <w:rsid w:val="007538DC"/>
    <w:rsid w:val="00757803"/>
    <w:rsid w:val="0077076E"/>
    <w:rsid w:val="0079206B"/>
    <w:rsid w:val="00796076"/>
    <w:rsid w:val="007A5DE7"/>
    <w:rsid w:val="007B24B4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0C18"/>
    <w:rsid w:val="008829F8"/>
    <w:rsid w:val="00885897"/>
    <w:rsid w:val="008A6538"/>
    <w:rsid w:val="008C7056"/>
    <w:rsid w:val="008F3B14"/>
    <w:rsid w:val="00901899"/>
    <w:rsid w:val="0090344B"/>
    <w:rsid w:val="00905715"/>
    <w:rsid w:val="00906044"/>
    <w:rsid w:val="0091321E"/>
    <w:rsid w:val="00913946"/>
    <w:rsid w:val="0092726B"/>
    <w:rsid w:val="009361BA"/>
    <w:rsid w:val="00937B55"/>
    <w:rsid w:val="00943F9B"/>
    <w:rsid w:val="00944F78"/>
    <w:rsid w:val="009510E7"/>
    <w:rsid w:val="00952C89"/>
    <w:rsid w:val="0095666E"/>
    <w:rsid w:val="009571D8"/>
    <w:rsid w:val="009650EA"/>
    <w:rsid w:val="0097790C"/>
    <w:rsid w:val="0098506E"/>
    <w:rsid w:val="00985199"/>
    <w:rsid w:val="009A44CE"/>
    <w:rsid w:val="009C4DFC"/>
    <w:rsid w:val="009C60B8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D7C"/>
    <w:rsid w:val="00A46E63"/>
    <w:rsid w:val="00A51DC5"/>
    <w:rsid w:val="00A53DE1"/>
    <w:rsid w:val="00A615E1"/>
    <w:rsid w:val="00A73D93"/>
    <w:rsid w:val="00A755E8"/>
    <w:rsid w:val="00A93A5D"/>
    <w:rsid w:val="00AB32F8"/>
    <w:rsid w:val="00AB4FAA"/>
    <w:rsid w:val="00AB610B"/>
    <w:rsid w:val="00AD360E"/>
    <w:rsid w:val="00AD40FB"/>
    <w:rsid w:val="00AD782D"/>
    <w:rsid w:val="00AE7650"/>
    <w:rsid w:val="00AF64E7"/>
    <w:rsid w:val="00B10EBE"/>
    <w:rsid w:val="00B164C5"/>
    <w:rsid w:val="00B236F1"/>
    <w:rsid w:val="00B312AE"/>
    <w:rsid w:val="00B50F99"/>
    <w:rsid w:val="00B51D1B"/>
    <w:rsid w:val="00B538A4"/>
    <w:rsid w:val="00B540F4"/>
    <w:rsid w:val="00B55466"/>
    <w:rsid w:val="00B606A9"/>
    <w:rsid w:val="00B60FD0"/>
    <w:rsid w:val="00B622DF"/>
    <w:rsid w:val="00B6332A"/>
    <w:rsid w:val="00B6695A"/>
    <w:rsid w:val="00B7759F"/>
    <w:rsid w:val="00B81760"/>
    <w:rsid w:val="00B8494C"/>
    <w:rsid w:val="00BA1546"/>
    <w:rsid w:val="00BB4E51"/>
    <w:rsid w:val="00BC4AC9"/>
    <w:rsid w:val="00BD431F"/>
    <w:rsid w:val="00BE423E"/>
    <w:rsid w:val="00BF61AC"/>
    <w:rsid w:val="00C01DD6"/>
    <w:rsid w:val="00C36138"/>
    <w:rsid w:val="00C4733C"/>
    <w:rsid w:val="00C47FA6"/>
    <w:rsid w:val="00C57FC6"/>
    <w:rsid w:val="00C66A7D"/>
    <w:rsid w:val="00C779DA"/>
    <w:rsid w:val="00C814F7"/>
    <w:rsid w:val="00C9715A"/>
    <w:rsid w:val="00C975B4"/>
    <w:rsid w:val="00CA4B4D"/>
    <w:rsid w:val="00CA7100"/>
    <w:rsid w:val="00CB0A10"/>
    <w:rsid w:val="00CB35C3"/>
    <w:rsid w:val="00CB5552"/>
    <w:rsid w:val="00CD323D"/>
    <w:rsid w:val="00CE4030"/>
    <w:rsid w:val="00CE64B3"/>
    <w:rsid w:val="00CF1A49"/>
    <w:rsid w:val="00D0630C"/>
    <w:rsid w:val="00D20A0D"/>
    <w:rsid w:val="00D243A9"/>
    <w:rsid w:val="00D27358"/>
    <w:rsid w:val="00D305E5"/>
    <w:rsid w:val="00D37623"/>
    <w:rsid w:val="00D37CD3"/>
    <w:rsid w:val="00D413B6"/>
    <w:rsid w:val="00D66A52"/>
    <w:rsid w:val="00D66EFA"/>
    <w:rsid w:val="00D72A2D"/>
    <w:rsid w:val="00D8367B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4EC"/>
    <w:rsid w:val="00E01923"/>
    <w:rsid w:val="00E03ABE"/>
    <w:rsid w:val="00E14498"/>
    <w:rsid w:val="00E2397A"/>
    <w:rsid w:val="00E254DB"/>
    <w:rsid w:val="00E300FC"/>
    <w:rsid w:val="00E362DB"/>
    <w:rsid w:val="00E5632B"/>
    <w:rsid w:val="00E606DC"/>
    <w:rsid w:val="00E70240"/>
    <w:rsid w:val="00E71E6B"/>
    <w:rsid w:val="00E73E86"/>
    <w:rsid w:val="00E81CC5"/>
    <w:rsid w:val="00E85A87"/>
    <w:rsid w:val="00E85B4A"/>
    <w:rsid w:val="00E9528E"/>
    <w:rsid w:val="00EA2CD7"/>
    <w:rsid w:val="00EA5099"/>
    <w:rsid w:val="00EC1351"/>
    <w:rsid w:val="00EC4CBF"/>
    <w:rsid w:val="00EE2CA8"/>
    <w:rsid w:val="00EF17E8"/>
    <w:rsid w:val="00EF51D9"/>
    <w:rsid w:val="00F130DD"/>
    <w:rsid w:val="00F14EC3"/>
    <w:rsid w:val="00F24884"/>
    <w:rsid w:val="00F25E46"/>
    <w:rsid w:val="00F4576E"/>
    <w:rsid w:val="00F476C4"/>
    <w:rsid w:val="00F61DF9"/>
    <w:rsid w:val="00F61EBF"/>
    <w:rsid w:val="00F81960"/>
    <w:rsid w:val="00F85678"/>
    <w:rsid w:val="00F8769D"/>
    <w:rsid w:val="00F9350C"/>
    <w:rsid w:val="00F94EB5"/>
    <w:rsid w:val="00F9624D"/>
    <w:rsid w:val="00F97BCF"/>
    <w:rsid w:val="00F97C1C"/>
    <w:rsid w:val="00FB1A5D"/>
    <w:rsid w:val="00FB31C1"/>
    <w:rsid w:val="00FB58F2"/>
    <w:rsid w:val="00FC6AEA"/>
    <w:rsid w:val="00FD3D13"/>
    <w:rsid w:val="00FE4B7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9382C"/>
  <w15:chartTrackingRefBased/>
  <w15:docId w15:val="{98025101-A832-4748-BE95-8C60B299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D0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geeks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jeel\AppData\Local\Packages\Microsoft.Office.Desktop_8wekyb3d8bbwe\LocalCache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9D5-93A5-4430-8160-3B5F8A78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66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 shaikh</cp:lastModifiedBy>
  <cp:revision>58</cp:revision>
  <cp:lastPrinted>2021-06-22T10:40:00Z</cp:lastPrinted>
  <dcterms:created xsi:type="dcterms:W3CDTF">2021-06-22T10:35:00Z</dcterms:created>
  <dcterms:modified xsi:type="dcterms:W3CDTF">2022-01-22T12:48:00Z</dcterms:modified>
  <cp:category/>
</cp:coreProperties>
</file>